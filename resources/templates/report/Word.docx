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2B911A6" w14:textId="44DD6289" w:rsidR="001266F6" w:rsidRDefault="001266F6" w:rsidP="00A05CAE">
      <w:pPr>
        <w:ind w:firstLine="720"/>
        <w:rPr>
          <w:rFonts w:ascii="Times New Roman" w:hAnsi="Times New Roman"/>
        </w:rPr>
      </w:pPr>
    </w:p>
    <w:p w14:paraId="7C19EDD2" w14:textId="09C57925" w:rsidR="00E01DB9" w:rsidRPr="00E01DB9" w:rsidRDefault="00E01DB9" w:rsidP="00E01DB9">
      <w:pPr>
        <w:rPr>
          <w:rFonts w:ascii="Times New Roman" w:hAnsi="Times New Roman"/>
        </w:rPr>
      </w:pPr>
    </w:p>
    <w:p w14:paraId="530834CC" w14:textId="08F48C58" w:rsidR="00E01DB9" w:rsidRPr="009A2626" w:rsidRDefault="009A2626" w:rsidP="00E01DB9">
      <w:r w:rsidRPr="009A2626">
        <w:t>This is the beginning</w:t>
      </w:r>
    </w:p>
    <w:p w14:paraId="799698F6" w14:textId="21770B15" w:rsidR="00E01DB9" w:rsidRPr="00E01DB9" w:rsidRDefault="00E01DB9" w:rsidP="00E01DB9">
      <w:pPr>
        <w:rPr>
          <w:rFonts w:ascii="Times New Roman" w:hAnsi="Times New Roman"/>
        </w:rPr>
      </w:pPr>
    </w:p>
    <w:p w14:paraId="6EF0E5E4" w14:textId="2AB03DB0" w:rsidR="00E01DB9" w:rsidRPr="00E01DB9" w:rsidRDefault="00E01DB9" w:rsidP="00E01DB9">
      <w:pPr>
        <w:rPr>
          <w:rFonts w:ascii="Times New Roman" w:hAnsi="Times New Roman"/>
        </w:rPr>
      </w:pPr>
    </w:p>
    <w:p w14:paraId="463B451B" w14:textId="6AD6F12D" w:rsidR="00E01DB9" w:rsidRPr="00E01DB9" w:rsidRDefault="00E01DB9" w:rsidP="00E01DB9">
      <w:pPr>
        <w:rPr>
          <w:rFonts w:ascii="Times New Roman" w:hAnsi="Times New Roman"/>
        </w:rPr>
      </w:pPr>
    </w:p>
    <w:p w14:paraId="52EF396B" w14:textId="3E7A9144" w:rsidR="00E01DB9" w:rsidRPr="00E01DB9" w:rsidRDefault="00E01DB9" w:rsidP="00E01DB9">
      <w:pPr>
        <w:rPr>
          <w:rFonts w:ascii="Times New Roman" w:hAnsi="Times New Roman"/>
        </w:rPr>
      </w:pPr>
    </w:p>
    <w:p w14:paraId="7F23BDE8" w14:textId="1939762E" w:rsidR="00E01DB9" w:rsidRPr="009A2626" w:rsidRDefault="00E01DB9" w:rsidP="00E01DB9"/>
    <w:p w14:paraId="4C7770CB" w14:textId="1D2EEA6C" w:rsidR="00E01DB9" w:rsidRPr="00E01DB9" w:rsidRDefault="00E01DB9" w:rsidP="00E01DB9">
      <w:pPr>
        <w:rPr>
          <w:rFonts w:ascii="Times New Roman" w:hAnsi="Times New Roman"/>
        </w:rPr>
      </w:pPr>
    </w:p>
    <w:p w14:paraId="2BE4006F" w14:textId="64F17BF0" w:rsidR="00E01DB9" w:rsidRPr="00E01DB9" w:rsidRDefault="00E01DB9" w:rsidP="00E01DB9">
      <w:pPr>
        <w:rPr>
          <w:rFonts w:ascii="Times New Roman" w:hAnsi="Times New Roman"/>
        </w:rPr>
      </w:pPr>
    </w:p>
    <w:p w14:paraId="1F2C8952" w14:textId="0A9CCE2F" w:rsidR="00E01DB9" w:rsidRPr="00E01DB9" w:rsidRDefault="00E01DB9" w:rsidP="00E01DB9">
      <w:pPr>
        <w:rPr>
          <w:rFonts w:ascii="Times New Roman" w:hAnsi="Times New Roman"/>
        </w:rPr>
      </w:pPr>
    </w:p>
    <w:p w14:paraId="3C9E87D0" w14:textId="28CD0CE2" w:rsidR="00E01DB9" w:rsidRPr="00E01DB9" w:rsidRDefault="00E01DB9" w:rsidP="00E01DB9">
      <w:pPr>
        <w:rPr>
          <w:rFonts w:ascii="Times New Roman" w:hAnsi="Times New Roman"/>
        </w:rPr>
      </w:pPr>
    </w:p>
    <w:p w14:paraId="5D73F72B" w14:textId="44DE07E2" w:rsidR="00E01DB9" w:rsidRPr="00E01DB9" w:rsidRDefault="00E01DB9" w:rsidP="00E01DB9">
      <w:pPr>
        <w:rPr>
          <w:rFonts w:ascii="Times New Roman" w:hAnsi="Times New Roman"/>
        </w:rPr>
      </w:pPr>
    </w:p>
    <w:p w14:paraId="14E14C16" w14:textId="22309972" w:rsidR="00E01DB9" w:rsidRPr="00E01DB9" w:rsidRDefault="00E01DB9" w:rsidP="00E01DB9">
      <w:pPr>
        <w:rPr>
          <w:rFonts w:ascii="Times New Roman" w:hAnsi="Times New Roman"/>
        </w:rPr>
      </w:pPr>
    </w:p>
    <w:p w14:paraId="3D7B7FC2" w14:textId="45E10B0B" w:rsidR="00E01DB9" w:rsidRPr="00E01DB9" w:rsidRDefault="00E01DB9" w:rsidP="00E01DB9">
      <w:pPr>
        <w:rPr>
          <w:rFonts w:ascii="Times New Roman" w:hAnsi="Times New Roman"/>
        </w:rPr>
      </w:pPr>
    </w:p>
    <w:p w14:paraId="65718F78" w14:textId="5099CCB4" w:rsidR="00E01DB9" w:rsidRPr="00E01DB9" w:rsidRDefault="00E01DB9" w:rsidP="00E01DB9">
      <w:pPr>
        <w:rPr>
          <w:rFonts w:ascii="Times New Roman" w:hAnsi="Times New Roman"/>
        </w:rPr>
      </w:pPr>
    </w:p>
    <w:p w14:paraId="374EF4A0" w14:textId="6B0B72CB" w:rsidR="00E01DB9" w:rsidRPr="00E01DB9" w:rsidRDefault="00E01DB9" w:rsidP="00E01DB9">
      <w:pPr>
        <w:rPr>
          <w:rFonts w:ascii="Times New Roman" w:hAnsi="Times New Roman"/>
        </w:rPr>
      </w:pPr>
    </w:p>
    <w:p w14:paraId="313FB954" w14:textId="74B58E6C" w:rsidR="00E01DB9" w:rsidRPr="00E01DB9" w:rsidRDefault="00E01DB9" w:rsidP="00E01DB9">
      <w:pPr>
        <w:rPr>
          <w:rFonts w:ascii="Times New Roman" w:hAnsi="Times New Roman"/>
        </w:rPr>
      </w:pPr>
    </w:p>
    <w:p w14:paraId="7425CD4D" w14:textId="6941FDC7" w:rsidR="00E01DB9" w:rsidRPr="00E01DB9" w:rsidRDefault="00E01DB9" w:rsidP="00E01DB9">
      <w:pPr>
        <w:rPr>
          <w:rFonts w:ascii="Times New Roman" w:hAnsi="Times New Roman"/>
        </w:rPr>
      </w:pPr>
    </w:p>
    <w:p w14:paraId="23B1B068" w14:textId="72C95BF2" w:rsidR="00E01DB9" w:rsidRPr="00E01DB9" w:rsidRDefault="00E01DB9" w:rsidP="00E01DB9">
      <w:pPr>
        <w:rPr>
          <w:rFonts w:ascii="Times New Roman" w:hAnsi="Times New Roman"/>
        </w:rPr>
      </w:pPr>
    </w:p>
    <w:p w14:paraId="31D94EC6" w14:textId="78AFBF25" w:rsidR="00E01DB9" w:rsidRPr="00E01DB9" w:rsidRDefault="00E01DB9" w:rsidP="00E01DB9">
      <w:pPr>
        <w:rPr>
          <w:rFonts w:ascii="Times New Roman" w:hAnsi="Times New Roman"/>
        </w:rPr>
      </w:pPr>
    </w:p>
    <w:p w14:paraId="0944D7A5" w14:textId="31118951" w:rsidR="00E01DB9" w:rsidRPr="00E01DB9" w:rsidRDefault="00E01DB9" w:rsidP="00E01DB9">
      <w:pPr>
        <w:rPr>
          <w:rFonts w:ascii="Times New Roman" w:hAnsi="Times New Roman"/>
        </w:rPr>
      </w:pPr>
    </w:p>
    <w:p w14:paraId="08CDC0FF" w14:textId="58719E93" w:rsidR="00E01DB9" w:rsidRPr="00E01DB9" w:rsidRDefault="00E01DB9" w:rsidP="00E01DB9">
      <w:pPr>
        <w:rPr>
          <w:rFonts w:ascii="Times New Roman" w:hAnsi="Times New Roman"/>
        </w:rPr>
      </w:pPr>
    </w:p>
    <w:p w14:paraId="19DD4020" w14:textId="57F1D37B" w:rsidR="00E01DB9" w:rsidRPr="00E01DB9" w:rsidRDefault="00E01DB9" w:rsidP="00E01DB9">
      <w:pPr>
        <w:rPr>
          <w:rFonts w:ascii="Times New Roman" w:hAnsi="Times New Roman"/>
        </w:rPr>
      </w:pPr>
    </w:p>
    <w:p w14:paraId="734AF6F0" w14:textId="1DF04C8D" w:rsidR="00E01DB9" w:rsidRPr="00E01DB9" w:rsidRDefault="00E01DB9" w:rsidP="00E01DB9">
      <w:pPr>
        <w:rPr>
          <w:rFonts w:ascii="Times New Roman" w:hAnsi="Times New Roman"/>
        </w:rPr>
      </w:pPr>
    </w:p>
    <w:p w14:paraId="26B57E56" w14:textId="1BBC7D2A" w:rsidR="00E01DB9" w:rsidRPr="00E01DB9" w:rsidRDefault="00E01DB9" w:rsidP="00E01DB9">
      <w:pPr>
        <w:rPr>
          <w:rFonts w:ascii="Times New Roman" w:hAnsi="Times New Roman"/>
        </w:rPr>
      </w:pPr>
    </w:p>
    <w:p w14:paraId="291A7885" w14:textId="778E4BFF" w:rsidR="00E01DB9" w:rsidRPr="00E01DB9" w:rsidRDefault="00E01DB9" w:rsidP="00E01DB9">
      <w:pPr>
        <w:rPr>
          <w:rFonts w:ascii="Times New Roman" w:hAnsi="Times New Roman"/>
        </w:rPr>
      </w:pPr>
    </w:p>
    <w:p w14:paraId="290672FE" w14:textId="77764FC3" w:rsidR="00E01DB9" w:rsidRPr="00E01DB9" w:rsidRDefault="00E01DB9" w:rsidP="00E01DB9">
      <w:pPr>
        <w:rPr>
          <w:rFonts w:ascii="Times New Roman" w:hAnsi="Times New Roman"/>
        </w:rPr>
      </w:pPr>
    </w:p>
    <w:p w14:paraId="10DEF5B6" w14:textId="548502FC" w:rsidR="00E01DB9" w:rsidRPr="00E01DB9" w:rsidRDefault="00E01DB9" w:rsidP="00E01DB9">
      <w:pPr>
        <w:rPr>
          <w:rFonts w:ascii="Times New Roman" w:hAnsi="Times New Roman"/>
        </w:rPr>
      </w:pPr>
    </w:p>
    <w:p w14:paraId="0DD05C69" w14:textId="0D75D9FA" w:rsidR="00E01DB9" w:rsidRPr="00E01DB9" w:rsidRDefault="00E01DB9" w:rsidP="00E01DB9">
      <w:pPr>
        <w:rPr>
          <w:rFonts w:ascii="Times New Roman" w:hAnsi="Times New Roman"/>
        </w:rPr>
      </w:pPr>
    </w:p>
    <w:p w14:paraId="7D37F746" w14:textId="6716461E" w:rsidR="00E01DB9" w:rsidRPr="00E01DB9" w:rsidRDefault="00E01DB9" w:rsidP="00E01DB9">
      <w:pPr>
        <w:rPr>
          <w:rFonts w:ascii="Times New Roman" w:hAnsi="Times New Roman"/>
        </w:rPr>
      </w:pPr>
    </w:p>
    <w:p w14:paraId="5C8CD951" w14:textId="2279F243" w:rsidR="00E01DB9" w:rsidRPr="00E01DB9" w:rsidRDefault="00E01DB9" w:rsidP="00E01DB9">
      <w:pPr>
        <w:rPr>
          <w:rFonts w:ascii="Times New Roman" w:hAnsi="Times New Roman"/>
        </w:rPr>
      </w:pPr>
    </w:p>
    <w:p w14:paraId="3B4FB527" w14:textId="7BE57793" w:rsidR="00E01DB9" w:rsidRPr="00E01DB9" w:rsidRDefault="00E01DB9" w:rsidP="00E01DB9">
      <w:pPr>
        <w:rPr>
          <w:rFonts w:ascii="Times New Roman" w:hAnsi="Times New Roman"/>
        </w:rPr>
      </w:pPr>
    </w:p>
    <w:p w14:paraId="2D293D83" w14:textId="22298EDA" w:rsidR="00E01DB9" w:rsidRPr="00E01DB9" w:rsidRDefault="00E01DB9" w:rsidP="00E01DB9">
      <w:pPr>
        <w:rPr>
          <w:rFonts w:ascii="Times New Roman" w:hAnsi="Times New Roman"/>
        </w:rPr>
      </w:pPr>
    </w:p>
    <w:p w14:paraId="2F5A06E1" w14:textId="2BC6BCBB" w:rsidR="00E01DB9" w:rsidRPr="00E01DB9" w:rsidRDefault="00E01DB9" w:rsidP="00E01DB9">
      <w:pPr>
        <w:rPr>
          <w:rFonts w:ascii="Times New Roman" w:hAnsi="Times New Roman"/>
        </w:rPr>
      </w:pPr>
    </w:p>
    <w:p w14:paraId="0243275B" w14:textId="6549843B" w:rsidR="00E01DB9" w:rsidRPr="00E01DB9" w:rsidRDefault="00E01DB9" w:rsidP="00E01DB9">
      <w:pPr>
        <w:rPr>
          <w:rFonts w:ascii="Times New Roman" w:hAnsi="Times New Roman"/>
        </w:rPr>
      </w:pPr>
    </w:p>
    <w:p w14:paraId="5062B1CA" w14:textId="754B6181" w:rsidR="00E01DB9" w:rsidRPr="00E01DB9" w:rsidRDefault="00E01DB9" w:rsidP="00E01DB9">
      <w:pPr>
        <w:rPr>
          <w:rFonts w:ascii="Times New Roman" w:hAnsi="Times New Roman"/>
        </w:rPr>
      </w:pPr>
    </w:p>
    <w:p w14:paraId="67E88ADF" w14:textId="5F247456" w:rsidR="00E01DB9" w:rsidRPr="00E01DB9" w:rsidRDefault="00E01DB9" w:rsidP="00E01DB9">
      <w:pPr>
        <w:rPr>
          <w:rFonts w:ascii="Times New Roman" w:hAnsi="Times New Roman"/>
        </w:rPr>
      </w:pPr>
    </w:p>
    <w:p w14:paraId="148FF397" w14:textId="7180B45B" w:rsidR="00E01DB9" w:rsidRDefault="00E01DB9" w:rsidP="00E01DB9">
      <w:pPr>
        <w:rPr>
          <w:rFonts w:ascii="Times New Roman" w:hAnsi="Times New Roman"/>
        </w:rPr>
      </w:pPr>
    </w:p>
    <w:p w14:paraId="7193F25A" w14:textId="53C56B18" w:rsidR="00E01DB9" w:rsidRPr="00E01DB9" w:rsidRDefault="00E01DB9" w:rsidP="00E01DB9">
      <w:pPr>
        <w:rPr>
          <w:rFonts w:ascii="Times New Roman" w:hAnsi="Times New Roman"/>
        </w:rPr>
      </w:pPr>
    </w:p>
    <w:p w14:paraId="57AA500F" w14:textId="3BCE2F35" w:rsidR="00E01DB9" w:rsidRPr="00E01DB9" w:rsidRDefault="00E01DB9" w:rsidP="00E01DB9">
      <w:pPr>
        <w:rPr>
          <w:rFonts w:ascii="Times New Roman" w:hAnsi="Times New Roman"/>
        </w:rPr>
      </w:pPr>
    </w:p>
    <w:p w14:paraId="16009A11" w14:textId="72A15377" w:rsidR="00E01DB9" w:rsidRPr="00E01DB9" w:rsidRDefault="00E01DB9" w:rsidP="00E01DB9">
      <w:pPr>
        <w:tabs>
          <w:tab w:val="left" w:pos="3990"/>
        </w:tabs>
        <w:rPr>
          <w:rFonts w:ascii="Times New Roman" w:hAnsi="Times New Roman"/>
        </w:rPr>
      </w:pPr>
    </w:p>
    <w:sectPr w:rsidR="00E01DB9" w:rsidRPr="00E01DB9" w:rsidSect="0032198F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5339" w14:textId="77777777" w:rsidR="009C57D2" w:rsidRDefault="009C57D2" w:rsidP="008E29AF">
      <w:r>
        <w:separator/>
      </w:r>
    </w:p>
  </w:endnote>
  <w:endnote w:type="continuationSeparator" w:id="0">
    <w:p w14:paraId="69556CCE" w14:textId="77777777" w:rsidR="009C57D2" w:rsidRDefault="009C57D2" w:rsidP="008E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venir L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5D19" w14:textId="68024390" w:rsidR="004352FE" w:rsidRDefault="00B34D1C" w:rsidP="00604D68">
    <w:pPr>
      <w:pStyle w:val="Footer"/>
      <w:tabs>
        <w:tab w:val="clear" w:pos="9360"/>
        <w:tab w:val="right" w:pos="9720"/>
      </w:tabs>
    </w:pPr>
    <w:r>
      <w:tab/>
    </w:r>
    <w:r>
      <w:tab/>
    </w:r>
    <w:r w:rsidR="00E01DB9">
      <w:t xml:space="preserve"> </w:t>
    </w:r>
    <w:r w:rsidR="0032198F">
      <w:rPr>
        <w:noProof/>
      </w:rPr>
      <w:t xml:space="preserve"> </w:t>
    </w:r>
    <w:r w:rsidR="00965E64">
      <w:rPr>
        <w:noProof/>
      </w:rPr>
      <w:drawing>
        <wp:inline distT="0" distB="0" distL="0" distR="0" wp14:anchorId="22322716" wp14:editId="3D65005D">
          <wp:extent cx="1318781" cy="545432"/>
          <wp:effectExtent l="0" t="0" r="0" b="762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675" cy="569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9AE5" w14:textId="77777777" w:rsidR="009C57D2" w:rsidRDefault="009C57D2" w:rsidP="008E29AF">
      <w:r>
        <w:separator/>
      </w:r>
    </w:p>
  </w:footnote>
  <w:footnote w:type="continuationSeparator" w:id="0">
    <w:p w14:paraId="0A5273A9" w14:textId="77777777" w:rsidR="009C57D2" w:rsidRDefault="009C57D2" w:rsidP="008E2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4061" w14:textId="7EB14E71" w:rsidR="008E29AF" w:rsidRDefault="009C57D2">
    <w:pPr>
      <w:pStyle w:val="Header"/>
    </w:pPr>
    <w:r>
      <w:rPr>
        <w:noProof/>
      </w:rPr>
      <w:pict w14:anchorId="1EF02B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25110" o:spid="_x0000_s1028" type="#_x0000_t136" style="position:absolute;margin-left:0;margin-top:0;width:494.9pt;height:164.95pt;rotation:315;z-index:-251657728;mso-position-horizontal:center;mso-position-horizontal-relative:margin;mso-position-vertical:center;mso-position-vertical-relative:margin" o:allowincell="f" fillcolor="#c00000" stroked="f">
          <v:fill opacity=".5"/>
          <v:textpath style="font-family:&quot;Georg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123D" w14:textId="6ACE3F59" w:rsidR="008E29AF" w:rsidRPr="008E29AF" w:rsidRDefault="008E29AF" w:rsidP="008E29AF">
    <w:pPr>
      <w:rPr>
        <w:rFonts w:ascii="Times New Roman" w:hAnsi="Times New Roman"/>
        <w:color w:val="aut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68D91D" wp14:editId="2630DC99">
              <wp:simplePos x="0" y="0"/>
              <wp:positionH relativeFrom="column">
                <wp:posOffset>-384175</wp:posOffset>
              </wp:positionH>
              <wp:positionV relativeFrom="paragraph">
                <wp:posOffset>-461010</wp:posOffset>
              </wp:positionV>
              <wp:extent cx="1143000" cy="1080135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080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FD695" w14:textId="769A4D63" w:rsidR="008E29AF" w:rsidRDefault="00AB5761" w:rsidP="00562FCC">
                          <w:pPr>
                            <w:ind w:left="180" w:right="-270" w:hanging="270"/>
                          </w:pPr>
                          <w:r>
                            <w:rPr>
                              <w:rFonts w:ascii="Times New Roman" w:eastAsia="Times New Roman" w:hAnsi="Times New Roman"/>
                            </w:rPr>
                            <w:object w:dxaOrig="8999" w:dyaOrig="8999" w14:anchorId="0DC4E55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65.7pt;height:65.7pt">
                                <v:imagedata r:id="rId1" o:title=""/>
                              </v:shape>
                              <o:OLEObject Type="Embed" ProgID="MSPhotoEd.3" ShapeID="_x0000_i1026" DrawAspect="Content" ObjectID="_1714129562" r:id="rId2"/>
                            </w:objec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8D9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0.25pt;margin-top:-36.3pt;width:90pt;height:85.0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" stroked="f">
              <v:textbox style="mso-fit-shape-to-text:t">
                <w:txbxContent>
                  <w:p w14:paraId="559FD695" w14:textId="769A4D63" w:rsidR="008E29AF" w:rsidRDefault="00AB5761" w:rsidP="00562FCC">
                    <w:pPr>
                      <w:ind w:left="180" w:right="-270" w:hanging="270"/>
                    </w:pPr>
                    <w:r>
                      <w:rPr>
                        <w:rFonts w:ascii="Times New Roman" w:eastAsia="Times New Roman" w:hAnsi="Times New Roman"/>
                      </w:rPr>
                      <w:object w:dxaOrig="8999" w:dyaOrig="8999" w14:anchorId="0DC4E55D">
                        <v:shape id="_x0000_i1026" type="#_x0000_t75" style="width:65.7pt;height:65.7pt">
                          <v:imagedata r:id="rId1" o:title=""/>
                        </v:shape>
                        <o:OLEObject Type="Embed" ProgID="MSPhotoEd.3" ShapeID="_x0000_i1026" DrawAspect="Content" ObjectID="_1714129562" r:id="rId3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5531EB" wp14:editId="39113049">
              <wp:simplePos x="0" y="0"/>
              <wp:positionH relativeFrom="column">
                <wp:posOffset>361950</wp:posOffset>
              </wp:positionH>
              <wp:positionV relativeFrom="paragraph">
                <wp:posOffset>-342900</wp:posOffset>
              </wp:positionV>
              <wp:extent cx="5605145" cy="7391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5145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1816" w14:textId="77777777" w:rsidR="008E29AF" w:rsidRDefault="008E29AF" w:rsidP="008E29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</w:rPr>
                            <w:t>UNITED STATES ENVIRONMENTAL PROTECTION AGENCY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80"/>
                            </w:rPr>
                            <w:t xml:space="preserve"> </w:t>
                          </w:r>
                        </w:p>
                        <w:p w14:paraId="05CEC2B6" w14:textId="1C8C0688" w:rsidR="008E29AF" w:rsidRDefault="00B34D1C" w:rsidP="008E29A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80"/>
                            </w:rPr>
                            <w:t>Office of Budget</w:t>
                          </w:r>
                        </w:p>
                        <w:p w14:paraId="024BD899" w14:textId="77777777" w:rsidR="00B34D1C" w:rsidRPr="00B34D1C" w:rsidRDefault="00B34D1C" w:rsidP="00B34D1C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  <w:szCs w:val="20"/>
                            </w:rPr>
                          </w:pPr>
                          <w:r w:rsidRPr="00B34D1C">
                            <w:rPr>
                              <w:rFonts w:ascii="Arial" w:hAnsi="Arial" w:cs="Arial"/>
                              <w:bCs/>
                              <w:color w:val="000080"/>
                              <w:szCs w:val="20"/>
                            </w:rPr>
                            <w:t>1200 Pennsylvania Ave NW</w:t>
                          </w:r>
                        </w:p>
                        <w:p w14:paraId="21A3D205" w14:textId="3DF09C49" w:rsidR="00B34D1C" w:rsidRDefault="00B34D1C" w:rsidP="00B34D1C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  <w:szCs w:val="20"/>
                            </w:rPr>
                          </w:pPr>
                          <w:r w:rsidRPr="00B34D1C">
                            <w:rPr>
                              <w:rFonts w:ascii="Arial" w:hAnsi="Arial" w:cs="Arial"/>
                              <w:bCs/>
                              <w:color w:val="000080"/>
                              <w:szCs w:val="20"/>
                            </w:rPr>
                            <w:t>Washington DC 20460</w:t>
                          </w:r>
                        </w:p>
                        <w:p w14:paraId="52A87562" w14:textId="77777777" w:rsidR="00B34D1C" w:rsidRPr="00B34D1C" w:rsidRDefault="00B34D1C" w:rsidP="00B34D1C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  <w:szCs w:val="20"/>
                            </w:rPr>
                          </w:pPr>
                        </w:p>
                        <w:p w14:paraId="392B8F5C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Cs/>
                              <w:color w:val="000080"/>
                            </w:rPr>
                          </w:pPr>
                        </w:p>
                        <w:p w14:paraId="57279104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</w:rPr>
                          </w:pPr>
                        </w:p>
                        <w:p w14:paraId="23F32311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</w:rPr>
                          </w:pPr>
                        </w:p>
                        <w:p w14:paraId="41950A22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</w:rPr>
                          </w:pPr>
                        </w:p>
                        <w:p w14:paraId="0DB294B8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</w:rPr>
                          </w:pPr>
                        </w:p>
                        <w:p w14:paraId="17000C92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Lucida Sans Unicode"/>
                              <w:b/>
                              <w:bCs/>
                              <w:color w:val="auto"/>
                            </w:rPr>
                          </w:pPr>
                        </w:p>
                        <w:p w14:paraId="77EEF994" w14:textId="77777777" w:rsidR="008E29AF" w:rsidRDefault="008E29AF" w:rsidP="008E29AF">
                          <w:pPr>
                            <w:jc w:val="right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531EB" id="Text Box 1" o:spid="_x0000_s1027" type="#_x0000_t202" style="position:absolute;margin-left:28.5pt;margin-top:-27pt;width:441.35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" filled="f" stroked="f">
              <v:textbox>
                <w:txbxContent>
                  <w:p w14:paraId="055E1816" w14:textId="77777777" w:rsidR="008E29AF" w:rsidRDefault="008E29AF" w:rsidP="008E29AF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80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</w:rPr>
                      <w:t>UNITED STATES ENVIRONMENTAL PROTECTION AGENCY</w:t>
                    </w:r>
                    <w:r>
                      <w:rPr>
                        <w:rFonts w:ascii="Arial" w:hAnsi="Arial" w:cs="Arial"/>
                        <w:b/>
                        <w:bCs/>
                        <w:color w:val="000080"/>
                      </w:rPr>
                      <w:t xml:space="preserve"> </w:t>
                    </w:r>
                  </w:p>
                  <w:p w14:paraId="05CEC2B6" w14:textId="1C8C0688" w:rsidR="008E29AF" w:rsidRDefault="00B34D1C" w:rsidP="008E29AF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</w:rPr>
                    </w:pPr>
                    <w:r>
                      <w:rPr>
                        <w:rFonts w:ascii="Arial" w:hAnsi="Arial" w:cs="Arial"/>
                        <w:bCs/>
                        <w:color w:val="000080"/>
                      </w:rPr>
                      <w:t>Office of Budget</w:t>
                    </w:r>
                  </w:p>
                  <w:p w14:paraId="024BD899" w14:textId="77777777" w:rsidR="00B34D1C" w:rsidRPr="00B34D1C" w:rsidRDefault="00B34D1C" w:rsidP="00B34D1C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  <w:szCs w:val="20"/>
                      </w:rPr>
                    </w:pPr>
                    <w:r w:rsidRPr="00B34D1C">
                      <w:rPr>
                        <w:rFonts w:ascii="Arial" w:hAnsi="Arial" w:cs="Arial"/>
                        <w:bCs/>
                        <w:color w:val="000080"/>
                        <w:szCs w:val="20"/>
                      </w:rPr>
                      <w:t>1200 Pennsylvania Ave NW</w:t>
                    </w:r>
                  </w:p>
                  <w:p w14:paraId="21A3D205" w14:textId="3DF09C49" w:rsidR="00B34D1C" w:rsidRDefault="00B34D1C" w:rsidP="00B34D1C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  <w:szCs w:val="20"/>
                      </w:rPr>
                    </w:pPr>
                    <w:r w:rsidRPr="00B34D1C">
                      <w:rPr>
                        <w:rFonts w:ascii="Arial" w:hAnsi="Arial" w:cs="Arial"/>
                        <w:bCs/>
                        <w:color w:val="000080"/>
                        <w:szCs w:val="20"/>
                      </w:rPr>
                      <w:t>Washington DC 20460</w:t>
                    </w:r>
                  </w:p>
                  <w:p w14:paraId="52A87562" w14:textId="77777777" w:rsidR="00B34D1C" w:rsidRPr="00B34D1C" w:rsidRDefault="00B34D1C" w:rsidP="00B34D1C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  <w:szCs w:val="20"/>
                      </w:rPr>
                    </w:pPr>
                  </w:p>
                  <w:p w14:paraId="392B8F5C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Cs/>
                        <w:color w:val="000080"/>
                      </w:rPr>
                    </w:pPr>
                  </w:p>
                  <w:p w14:paraId="57279104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</w:rPr>
                    </w:pPr>
                  </w:p>
                  <w:p w14:paraId="23F32311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</w:rPr>
                    </w:pPr>
                  </w:p>
                  <w:p w14:paraId="41950A22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</w:rPr>
                    </w:pPr>
                  </w:p>
                  <w:p w14:paraId="0DB294B8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</w:rPr>
                    </w:pPr>
                  </w:p>
                  <w:p w14:paraId="17000C92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Lucida Sans Unicode"/>
                        <w:b/>
                        <w:bCs/>
                        <w:color w:val="auto"/>
                      </w:rPr>
                    </w:pPr>
                  </w:p>
                  <w:p w14:paraId="77EEF994" w14:textId="77777777" w:rsidR="008E29AF" w:rsidRDefault="008E29AF" w:rsidP="008E29AF">
                    <w:pPr>
                      <w:jc w:val="right"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6F96" w14:textId="145E20FA" w:rsidR="008E29AF" w:rsidRDefault="009C57D2">
    <w:pPr>
      <w:pStyle w:val="Header"/>
    </w:pPr>
    <w:r>
      <w:rPr>
        <w:noProof/>
      </w:rPr>
      <w:pict w14:anchorId="48A8F2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25109" o:spid="_x0000_s1027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#c00000" stroked="f">
          <v:fill opacity=".5"/>
          <v:textpath style="font-family:&quot;Georg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F44"/>
    <w:multiLevelType w:val="hybridMultilevel"/>
    <w:tmpl w:val="3BEE7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772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A0"/>
    <w:rsid w:val="00003AC9"/>
    <w:rsid w:val="00012E67"/>
    <w:rsid w:val="000164ED"/>
    <w:rsid w:val="0006162C"/>
    <w:rsid w:val="000623EC"/>
    <w:rsid w:val="001266F6"/>
    <w:rsid w:val="001E389E"/>
    <w:rsid w:val="002C0290"/>
    <w:rsid w:val="0032198F"/>
    <w:rsid w:val="003C49AB"/>
    <w:rsid w:val="004352FE"/>
    <w:rsid w:val="00454128"/>
    <w:rsid w:val="00485FC7"/>
    <w:rsid w:val="00493A90"/>
    <w:rsid w:val="00562FCC"/>
    <w:rsid w:val="00604D68"/>
    <w:rsid w:val="006446A4"/>
    <w:rsid w:val="0066745E"/>
    <w:rsid w:val="007421B3"/>
    <w:rsid w:val="008133AC"/>
    <w:rsid w:val="0088652C"/>
    <w:rsid w:val="00896CF4"/>
    <w:rsid w:val="008E29AF"/>
    <w:rsid w:val="009303A0"/>
    <w:rsid w:val="00961C62"/>
    <w:rsid w:val="00965E64"/>
    <w:rsid w:val="009A2626"/>
    <w:rsid w:val="009B79F2"/>
    <w:rsid w:val="009C57D2"/>
    <w:rsid w:val="009E1538"/>
    <w:rsid w:val="00A05CAE"/>
    <w:rsid w:val="00AA37D9"/>
    <w:rsid w:val="00AB2165"/>
    <w:rsid w:val="00AB5761"/>
    <w:rsid w:val="00B06720"/>
    <w:rsid w:val="00B34D1C"/>
    <w:rsid w:val="00C527EE"/>
    <w:rsid w:val="00C570AB"/>
    <w:rsid w:val="00D27911"/>
    <w:rsid w:val="00E01DB9"/>
    <w:rsid w:val="00E5576C"/>
    <w:rsid w:val="00F0441D"/>
    <w:rsid w:val="00F5434D"/>
    <w:rsid w:val="00F5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E9F22"/>
  <w15:chartTrackingRefBased/>
  <w15:docId w15:val="{12540132-5B2E-4F2D-A72B-0BCF5968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="Times New Roman"/>
        <w:color w:val="00000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A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C9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2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9AF"/>
    <w:rPr>
      <w:rFonts w:ascii="Georgia" w:hAnsi="Georgia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2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9AF"/>
    <w:rPr>
      <w:rFonts w:ascii="Georgia" w:hAnsi="Georgia" w:cs="Calibri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B5761"/>
  </w:style>
  <w:style w:type="character" w:customStyle="1" w:styleId="Heading1Char">
    <w:name w:val="Heading 1 Char"/>
    <w:basedOn w:val="DefaultParagraphFont"/>
    <w:link w:val="Heading1"/>
    <w:uiPriority w:val="9"/>
    <w:rsid w:val="0045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54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1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12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128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54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12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5412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54128"/>
    <w:pPr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5412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412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udgetExecutionDarkMode">
      <a:dk1>
        <a:srgbClr val="0F0F0F"/>
      </a:dk1>
      <a:lt1>
        <a:srgbClr val="FFFFFF"/>
      </a:lt1>
      <a:dk2>
        <a:srgbClr val="343434"/>
      </a:dk2>
      <a:lt2>
        <a:srgbClr val="FAFAFA"/>
      </a:lt2>
      <a:accent1>
        <a:srgbClr val="4472C4"/>
      </a:accent1>
      <a:accent2>
        <a:srgbClr val="4E4E00"/>
      </a:accent2>
      <a:accent3>
        <a:srgbClr val="1F3864"/>
      </a:accent3>
      <a:accent4>
        <a:srgbClr val="1E2300"/>
      </a:accent4>
      <a:accent5>
        <a:srgbClr val="1E1E00"/>
      </a:accent5>
      <a:accent6>
        <a:srgbClr val="343434"/>
      </a:accent6>
      <a:hlink>
        <a:srgbClr val="0563C1"/>
      </a:hlink>
      <a:folHlink>
        <a:srgbClr val="954F72"/>
      </a:folHlink>
    </a:clrScheme>
    <a:fontScheme name="BudgetExecution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2020-09-10T21:14:39+00:00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Records_x0020_Date xmlns="6e9d6a8e-c044-4cd2-9aa2-ee165090f441" xsi:nil="true"/>
    <Records_x0020_Status xmlns="6e9d6a8e-c044-4cd2-9aa2-ee165090f441">Pending</Records_x0020_Statu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OMBA11</b:Tag>
    <b:SourceType>DocumentFromInternetSite</b:SourceType>
    <b:Guid>{062FC8B4-0B5F-4167-979D-5A07B8425C03}</b:Guid>
    <b:Author>
      <b:Author>
        <b:Corporate>Office of Management and Budget</b:Corporate>
      </b:Author>
    </b:Author>
    <b:Title>CIRCULAR NO. A–11</b:Title>
    <b:City>Washington</b:City>
    <b:StateProvince>District of Columbia</b:StateProvince>
    <b:Year>2021</b:Year>
    <b:InternetSiteTitle>Whitehouse.gov</b:InternetSiteTitle>
    <b:URL>https://www.whitehouse.gov/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616BCF4752488EB4A6DF08E2E036" ma:contentTypeVersion="33" ma:contentTypeDescription="Create a new document." ma:contentTypeScope="" ma:versionID="302f11c0918099513224051ec9032bc4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6e9d6a8e-c044-4cd2-9aa2-ee165090f441" xmlns:ns7="b8d114b5-2dcb-4911-8737-e7d8b401e88d" targetNamespace="http://schemas.microsoft.com/office/2006/metadata/properties" ma:root="true" ma:fieldsID="dfd91da37de3d5d9d5cff087f344c608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6e9d6a8e-c044-4cd2-9aa2-ee165090f441"/>
    <xsd:import namespace="b8d114b5-2dcb-4911-8737-e7d8b401e88d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DateTaken" minOccurs="0"/>
                <xsd:element ref="ns7:MediaServiceGenerationTime" minOccurs="0"/>
                <xsd:element ref="ns7:MediaServiceEventHashCode" minOccurs="0"/>
                <xsd:element ref="ns7:MediaServiceAutoKeyPoints" minOccurs="0"/>
                <xsd:element ref="ns7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ff2dd408-7cbb-4999-bbc0-7a19524d431f}" ma:internalName="TaxCatchAllLabel" ma:readOnly="true" ma:showField="CatchAllDataLabel" ma:web="6e9d6a8e-c044-4cd2-9aa2-ee165090f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ff2dd408-7cbb-4999-bbc0-7a19524d431f}" ma:internalName="TaxCatchAll" ma:showField="CatchAllData" ma:web="6e9d6a8e-c044-4cd2-9aa2-ee165090f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d6a8e-c044-4cd2-9aa2-ee165090f44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  <xsd:element name="Records_x0020_Status" ma:index="31" nillable="true" ma:displayName="Records Status" ma:default="Pending" ma:internalName="Records_x0020_Status">
      <xsd:simpleType>
        <xsd:restriction base="dms:Text"/>
      </xsd:simpleType>
    </xsd:element>
    <xsd:element name="Records_x0020_Date" ma:index="32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114b5-2dcb-4911-8737-e7d8b401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68449F-26A8-46A9-A1FA-2F342722CF0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ACAB19B-00D8-4890-9CE5-E89036E44A7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6e9d6a8e-c044-4cd2-9aa2-ee165090f441"/>
  </ds:schemaRefs>
</ds:datastoreItem>
</file>

<file path=customXml/itemProps3.xml><?xml version="1.0" encoding="utf-8"?>
<ds:datastoreItem xmlns:ds="http://schemas.openxmlformats.org/officeDocument/2006/customXml" ds:itemID="{D5F248AC-1952-4349-8611-F987C5D69C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D85705-67BA-47E2-A028-B0FABB3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6e9d6a8e-c044-4cd2-9aa2-ee165090f441"/>
    <ds:schemaRef ds:uri="b8d114b5-2dcb-4911-8737-e7d8b401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97FAC3-E686-480F-8ED2-4F61BE3ABE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Word.docx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D. Eppler, PhD.</dc:creator>
  <cp:keywords/>
  <dc:description/>
  <cp:lastModifiedBy>Terry D. Eppler, PhD</cp:lastModifiedBy>
  <cp:revision>2</cp:revision>
  <dcterms:created xsi:type="dcterms:W3CDTF">2022-05-15T18:20:00Z</dcterms:created>
  <dcterms:modified xsi:type="dcterms:W3CDTF">2022-05-15T18:20:00Z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0x010100EDE4616BCF4752488EB4A6DF08E2E036</vt:lpwstr>
  </property>
</Properties>
</file>